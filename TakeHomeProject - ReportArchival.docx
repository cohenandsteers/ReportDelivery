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5EF" w:rsidRDefault="0034387A" w:rsidP="00F345EF">
      <w:pPr>
        <w:pStyle w:val="Title"/>
      </w:pPr>
      <w:r>
        <w:t>Take-Home Project</w:t>
      </w:r>
    </w:p>
    <w:p w:rsidR="00D75B40" w:rsidRDefault="00655B44" w:rsidP="00655B44">
      <w:r>
        <w:t>Assume we ha</w:t>
      </w:r>
      <w:r w:rsidR="00D75B40">
        <w:t>ve a</w:t>
      </w:r>
      <w:r>
        <w:t xml:space="preserve"> third party </w:t>
      </w:r>
      <w:r w:rsidR="0034387A">
        <w:t xml:space="preserve">reporting </w:t>
      </w:r>
      <w:r>
        <w:t>application out</w:t>
      </w:r>
      <w:r w:rsidR="00D75B40">
        <w:t>putting numerous reports meant for clients</w:t>
      </w:r>
      <w:r w:rsidR="00576256">
        <w:t>. C</w:t>
      </w:r>
      <w:r>
        <w:t xml:space="preserve">reate </w:t>
      </w:r>
      <w:r w:rsidR="00D75B40">
        <w:t xml:space="preserve">a C# service application that </w:t>
      </w:r>
      <w:r w:rsidR="0034387A">
        <w:t>collects these reports and moves and/or</w:t>
      </w:r>
      <w:r w:rsidR="001478CE">
        <w:t xml:space="preserve"> emails to various de</w:t>
      </w:r>
      <w:r w:rsidR="00DB6E20">
        <w:t xml:space="preserve">stinations grouped by clients. </w:t>
      </w:r>
      <w:r w:rsidR="00D75B40" w:rsidRPr="001478CE">
        <w:rPr>
          <w:color w:val="FF0000"/>
        </w:rPr>
        <w:t xml:space="preserve"> </w:t>
      </w:r>
      <w:r w:rsidR="00D75B40">
        <w:t>The C# application will read an XML configuration file similar to the one below,</w:t>
      </w:r>
    </w:p>
    <w:p w:rsidR="0034387A" w:rsidRDefault="0034387A" w:rsidP="001478CE">
      <w:pPr>
        <w:ind w:left="720"/>
      </w:pPr>
      <w:r w:rsidRPr="0034387A">
        <w:drawing>
          <wp:inline distT="0" distB="0" distL="0" distR="0" wp14:anchorId="17574C4F" wp14:editId="0B1725BB">
            <wp:extent cx="4944165" cy="325800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B40" w:rsidRDefault="00316294" w:rsidP="00D75B40">
      <w:pPr>
        <w:pStyle w:val="ListParagraph"/>
        <w:numPr>
          <w:ilvl w:val="0"/>
          <w:numId w:val="2"/>
        </w:numPr>
      </w:pPr>
      <w:r>
        <w:t>Read all files from directory</w:t>
      </w:r>
      <w:r w:rsidR="00D75B40">
        <w:t>Source with the specified filter and fileType</w:t>
      </w:r>
      <w:r w:rsidR="00576256">
        <w:t>.</w:t>
      </w:r>
    </w:p>
    <w:p w:rsidR="00D75B40" w:rsidRDefault="001478CE" w:rsidP="00D75B40">
      <w:pPr>
        <w:pStyle w:val="ListParagraph"/>
        <w:numPr>
          <w:ilvl w:val="0"/>
          <w:numId w:val="2"/>
        </w:numPr>
      </w:pPr>
      <w:r>
        <w:t>In order to group the reports by client, c</w:t>
      </w:r>
      <w:r w:rsidR="00D75B40">
        <w:t>onnect to a</w:t>
      </w:r>
      <w:r w:rsidR="00576256">
        <w:t>n</w:t>
      </w:r>
      <w:r w:rsidR="00D75B40">
        <w:t xml:space="preserve"> MS</w:t>
      </w:r>
      <w:r w:rsidR="00004298">
        <w:t xml:space="preserve"> </w:t>
      </w:r>
      <w:r w:rsidR="00D75B40">
        <w:t xml:space="preserve">SQL </w:t>
      </w:r>
      <w:r w:rsidR="00004298">
        <w:t xml:space="preserve">Server database and retrieve results from the following database structure to correctly map </w:t>
      </w:r>
      <w:r>
        <w:t>a</w:t>
      </w:r>
      <w:r w:rsidR="00004298">
        <w:t xml:space="preserve">nd create </w:t>
      </w:r>
      <w:r>
        <w:t>a</w:t>
      </w:r>
      <w:r w:rsidR="00004298">
        <w:t xml:space="preserve"> destination folder structure</w:t>
      </w:r>
      <w:r w:rsidR="00316294">
        <w:t>.</w:t>
      </w:r>
    </w:p>
    <w:p w:rsidR="00004298" w:rsidRDefault="00004298" w:rsidP="00004298">
      <w:pPr>
        <w:pStyle w:val="ListParagraph"/>
        <w:numPr>
          <w:ilvl w:val="1"/>
          <w:numId w:val="2"/>
        </w:numPr>
      </w:pPr>
      <w:r>
        <w:t>Account Table: id, name, code</w:t>
      </w:r>
    </w:p>
    <w:p w:rsidR="00004298" w:rsidRDefault="00004298" w:rsidP="00004298">
      <w:pPr>
        <w:pStyle w:val="ListParagraph"/>
        <w:numPr>
          <w:ilvl w:val="1"/>
          <w:numId w:val="2"/>
        </w:numPr>
      </w:pPr>
      <w:r>
        <w:t>Client Table: id, name, code</w:t>
      </w:r>
    </w:p>
    <w:p w:rsidR="00004298" w:rsidRDefault="00004298" w:rsidP="001478CE">
      <w:pPr>
        <w:pStyle w:val="ListParagraph"/>
        <w:numPr>
          <w:ilvl w:val="1"/>
          <w:numId w:val="2"/>
        </w:numPr>
      </w:pPr>
      <w:r>
        <w:t>Account Client Relationship accountId, clientId</w:t>
      </w:r>
    </w:p>
    <w:p w:rsidR="00F345EF" w:rsidRDefault="00004298" w:rsidP="00F345EF">
      <w:pPr>
        <w:pStyle w:val="ListParagraph"/>
        <w:ind w:left="1440"/>
      </w:pPr>
      <w:r>
        <w:t>Sample Results:</w:t>
      </w:r>
      <w:r>
        <w:br/>
      </w:r>
      <w:r w:rsidRPr="00004298">
        <w:rPr>
          <w:noProof/>
        </w:rPr>
        <w:drawing>
          <wp:inline distT="0" distB="0" distL="0" distR="0" wp14:anchorId="3CCEF2D3" wp14:editId="6A46603E">
            <wp:extent cx="2505425" cy="96215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5EF" w:rsidRDefault="00F345EF" w:rsidP="00F345EF">
      <w:pPr>
        <w:pStyle w:val="ListParagraph"/>
        <w:ind w:left="1440"/>
      </w:pPr>
      <w:r>
        <w:br/>
        <w:t xml:space="preserve">Note: There can be multiple accounts for 1 client. </w:t>
      </w:r>
    </w:p>
    <w:p w:rsidR="00004298" w:rsidRDefault="001478CE" w:rsidP="00004298">
      <w:pPr>
        <w:pStyle w:val="ListParagraph"/>
        <w:numPr>
          <w:ilvl w:val="0"/>
          <w:numId w:val="2"/>
        </w:numPr>
      </w:pPr>
      <w:r>
        <w:lastRenderedPageBreak/>
        <w:t>Assume file</w:t>
      </w:r>
      <w:r w:rsidR="00DB6E20">
        <w:t>s</w:t>
      </w:r>
      <w:r>
        <w:t xml:space="preserve"> from all </w:t>
      </w:r>
      <w:r w:rsidR="00316294">
        <w:t>source</w:t>
      </w:r>
      <w:r>
        <w:t xml:space="preserve"> directories will have the following naming conventions (AccountCode+ReportDate+FileExtenstion),</w:t>
      </w:r>
    </w:p>
    <w:p w:rsidR="00316294" w:rsidRDefault="00655B44" w:rsidP="00F345EF">
      <w:pPr>
        <w:ind w:left="1440"/>
        <w:rPr>
          <w:noProof/>
        </w:rPr>
      </w:pPr>
      <w:r>
        <w:t xml:space="preserve"> </w:t>
      </w:r>
      <w:r w:rsidR="00316294" w:rsidRPr="00316294">
        <w:rPr>
          <w:noProof/>
        </w:rPr>
        <w:drawing>
          <wp:inline distT="0" distB="0" distL="0" distR="0" wp14:anchorId="38358D9C" wp14:editId="3307DCEC">
            <wp:extent cx="1931213" cy="15273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0295" cy="152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294" w:rsidRPr="00316294">
        <w:rPr>
          <w:noProof/>
        </w:rPr>
        <w:t xml:space="preserve"> </w:t>
      </w:r>
    </w:p>
    <w:p w:rsidR="00316294" w:rsidRDefault="00316294" w:rsidP="0031629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Create the fo</w:t>
      </w:r>
      <w:bookmarkStart w:id="0" w:name="_GoBack"/>
      <w:bookmarkEnd w:id="0"/>
      <w:r>
        <w:rPr>
          <w:noProof/>
        </w:rPr>
        <w:t>llowing folder structure with year/month/</w:t>
      </w:r>
      <w:r w:rsidR="00F345EF">
        <w:rPr>
          <w:noProof/>
        </w:rPr>
        <w:t>client</w:t>
      </w:r>
      <w:r>
        <w:rPr>
          <w:noProof/>
        </w:rPr>
        <w:t>code</w:t>
      </w:r>
      <w:r w:rsidR="00F345EF">
        <w:rPr>
          <w:noProof/>
        </w:rPr>
        <w:t xml:space="preserve"> </w:t>
      </w:r>
      <w:r>
        <w:rPr>
          <w:noProof/>
        </w:rPr>
        <w:t xml:space="preserve">and </w:t>
      </w:r>
      <w:r w:rsidR="00F345EF">
        <w:rPr>
          <w:noProof/>
        </w:rPr>
        <w:t>copy</w:t>
      </w:r>
      <w:r>
        <w:rPr>
          <w:noProof/>
        </w:rPr>
        <w:t xml:space="preserve"> the reports to their respective client folders.</w:t>
      </w:r>
      <w:r w:rsidR="001478CE">
        <w:rPr>
          <w:noProof/>
        </w:rPr>
        <w:t xml:space="preserve"> </w:t>
      </w:r>
    </w:p>
    <w:p w:rsidR="00655B44" w:rsidRDefault="00316294" w:rsidP="00F345EF">
      <w:pPr>
        <w:ind w:left="1440"/>
        <w:rPr>
          <w:noProof/>
        </w:rPr>
      </w:pPr>
      <w:r w:rsidRPr="00316294">
        <w:rPr>
          <w:noProof/>
        </w:rPr>
        <w:drawing>
          <wp:inline distT="0" distB="0" distL="0" distR="0" wp14:anchorId="1D3DAEC4" wp14:editId="08809294">
            <wp:extent cx="1865376" cy="1462888"/>
            <wp:effectExtent l="0" t="0" r="190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347" cy="14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747" w:rsidRPr="00B07747" w:rsidRDefault="00B07747" w:rsidP="00B07747">
      <w:pPr>
        <w:pStyle w:val="ListParagraph"/>
        <w:rPr>
          <w:b/>
          <w:noProof/>
        </w:rPr>
      </w:pPr>
      <w:r w:rsidRPr="00B07747">
        <w:rPr>
          <w:b/>
          <w:noProof/>
        </w:rPr>
        <w:t>Additional Notes</w:t>
      </w:r>
      <w:r w:rsidR="00CF31FA">
        <w:rPr>
          <w:b/>
          <w:noProof/>
        </w:rPr>
        <w:t>/Extensions</w:t>
      </w:r>
    </w:p>
    <w:p w:rsidR="00316294" w:rsidRDefault="00F345EF" w:rsidP="00B07747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Consider r</w:t>
      </w:r>
      <w:r w:rsidR="00316294">
        <w:rPr>
          <w:noProof/>
        </w:rPr>
        <w:t>un</w:t>
      </w:r>
      <w:r>
        <w:rPr>
          <w:noProof/>
        </w:rPr>
        <w:t>ning</w:t>
      </w:r>
      <w:r w:rsidR="00316294">
        <w:rPr>
          <w:noProof/>
        </w:rPr>
        <w:t xml:space="preserve"> the ReportPacakges in parallel.</w:t>
      </w:r>
    </w:p>
    <w:p w:rsidR="00B07747" w:rsidRDefault="00B07747" w:rsidP="00B07747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Use LINQ where applicable</w:t>
      </w:r>
      <w:r w:rsidR="00710E21">
        <w:rPr>
          <w:noProof/>
        </w:rPr>
        <w:t>.</w:t>
      </w:r>
    </w:p>
    <w:p w:rsidR="00CF31FA" w:rsidRDefault="00CF31FA" w:rsidP="00B07747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Ability to extend to multiple destination types</w:t>
      </w:r>
      <w:r w:rsidR="001478CE">
        <w:rPr>
          <w:noProof/>
        </w:rPr>
        <w:t xml:space="preserve"> (i.e., destination1, destination2, destination3, ...)</w:t>
      </w:r>
      <w:r w:rsidR="003A0FCE">
        <w:rPr>
          <w:noProof/>
        </w:rPr>
        <w:t>.</w:t>
      </w:r>
    </w:p>
    <w:p w:rsidR="00316294" w:rsidRDefault="001478CE" w:rsidP="00004298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In the case of emailing, </w:t>
      </w:r>
      <w:r w:rsidR="003A0FCE">
        <w:rPr>
          <w:noProof/>
        </w:rPr>
        <w:t>z</w:t>
      </w:r>
      <w:r>
        <w:rPr>
          <w:noProof/>
        </w:rPr>
        <w:t xml:space="preserve">ip the files into 1 </w:t>
      </w:r>
      <w:r w:rsidR="003A0FCE">
        <w:rPr>
          <w:noProof/>
        </w:rPr>
        <w:t>zip</w:t>
      </w:r>
      <w:r>
        <w:rPr>
          <w:noProof/>
        </w:rPr>
        <w:t xml:space="preserve"> per client</w:t>
      </w:r>
      <w:r w:rsidR="003A0FCE">
        <w:rPr>
          <w:noProof/>
        </w:rPr>
        <w:t>.</w:t>
      </w:r>
    </w:p>
    <w:sectPr w:rsidR="00316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46D86"/>
    <w:multiLevelType w:val="hybridMultilevel"/>
    <w:tmpl w:val="064E1D9C"/>
    <w:lvl w:ilvl="0" w:tplc="A1F839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31D5B"/>
    <w:multiLevelType w:val="hybridMultilevel"/>
    <w:tmpl w:val="8F4CE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C34962"/>
    <w:multiLevelType w:val="hybridMultilevel"/>
    <w:tmpl w:val="6A5E1116"/>
    <w:lvl w:ilvl="0" w:tplc="610EC5C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2E6"/>
    <w:rsid w:val="00004298"/>
    <w:rsid w:val="001478CE"/>
    <w:rsid w:val="00316294"/>
    <w:rsid w:val="0034387A"/>
    <w:rsid w:val="003A0FCE"/>
    <w:rsid w:val="00576256"/>
    <w:rsid w:val="00655B44"/>
    <w:rsid w:val="00710E21"/>
    <w:rsid w:val="009C1976"/>
    <w:rsid w:val="00B07747"/>
    <w:rsid w:val="00CF31FA"/>
    <w:rsid w:val="00D75B40"/>
    <w:rsid w:val="00D80681"/>
    <w:rsid w:val="00DB6E20"/>
    <w:rsid w:val="00F345EF"/>
    <w:rsid w:val="00FC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B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5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B4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345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45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B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5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B4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345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45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B255BDCA.dotm</Template>
  <TotalTime>2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Rusu</dc:creator>
  <cp:lastModifiedBy>Christian Rusu</cp:lastModifiedBy>
  <cp:revision>3</cp:revision>
  <cp:lastPrinted>2017-06-30T16:30:00Z</cp:lastPrinted>
  <dcterms:created xsi:type="dcterms:W3CDTF">2018-04-09T14:03:00Z</dcterms:created>
  <dcterms:modified xsi:type="dcterms:W3CDTF">2018-04-09T14:04:00Z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1990470070</vt:i4>
  </property>
</Properties>
</file>